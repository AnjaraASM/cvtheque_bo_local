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26D44" w14:textId="77777777" w:rsidR="009A39E4" w:rsidRPr="00122117" w:rsidRDefault="00122117" w:rsidP="00122117">
      <w:pPr>
        <w:pStyle w:val="Titredesection"/>
        <w:shd w:val="clear" w:color="auto" w:fill="00B0F0"/>
        <w:rPr>
          <w:b/>
          <w:noProof/>
          <w:color w:val="FFFFFF" w:themeColor="background1"/>
          <w:sz w:val="24"/>
          <w:szCs w:val="24"/>
          <w:lang w:val="fr-FR"/>
        </w:rPr>
      </w:pPr>
      <w:r w:rsidRPr="00122117">
        <w:rPr>
          <w:b/>
          <w:noProof/>
          <w:color w:val="FFFFFF" w:themeColor="background1"/>
          <w:sz w:val="24"/>
          <w:szCs w:val="24"/>
          <w:lang w:val="fr-FR"/>
        </w:rPr>
        <w:drawing>
          <wp:anchor distT="0" distB="0" distL="114300" distR="114300" simplePos="0" relativeHeight="251661312" behindDoc="0" locked="0" layoutInCell="1" allowOverlap="1" wp14:anchorId="3E3CD346" wp14:editId="7A5D3CEE">
            <wp:simplePos x="0" y="0"/>
            <wp:positionH relativeFrom="page">
              <wp:posOffset>408940</wp:posOffset>
            </wp:positionH>
            <wp:positionV relativeFrom="margin">
              <wp:align>top</wp:align>
            </wp:positionV>
            <wp:extent cx="1771650" cy="1638300"/>
            <wp:effectExtent l="0" t="0" r="0" b="0"/>
            <wp:wrapThrough wrapText="bothSides">
              <wp:wrapPolygon edited="0">
                <wp:start x="21600" y="21600"/>
                <wp:lineTo x="21600" y="251"/>
                <wp:lineTo x="232" y="251"/>
                <wp:lineTo x="232" y="21600"/>
                <wp:lineTo x="21600" y="2160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nyzoh072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7165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4A8" w:rsidRPr="00122117">
        <w:rPr>
          <w:b/>
          <w:noProof/>
          <w:color w:val="FFFFFF" w:themeColor="background1"/>
          <w:sz w:val="24"/>
          <w:szCs w:val="24"/>
          <w:lang w:val="fr-FR"/>
        </w:rPr>
        <w:t>Objectif</w:t>
      </w:r>
    </w:p>
    <w:p w14:paraId="2A16B454" w14:textId="77777777" w:rsidR="009A39E4" w:rsidRPr="00122117" w:rsidRDefault="00257178" w:rsidP="00122117">
      <w:pPr>
        <w:spacing w:line="240" w:lineRule="auto"/>
        <w:rPr>
          <w:noProof/>
          <w:lang w:val="fr-FR"/>
        </w:rPr>
      </w:pPr>
      <w:r w:rsidRPr="00122117">
        <w:rPr>
          <w:noProof/>
          <w:lang w:val="fr-FR"/>
        </w:rPr>
        <w:t>Décrocher un travail stable et évolutif</w:t>
      </w:r>
    </w:p>
    <w:p w14:paraId="4410C046" w14:textId="77777777" w:rsidR="009A39E4" w:rsidRPr="0042254C" w:rsidRDefault="009454A8" w:rsidP="00122117">
      <w:pPr>
        <w:pStyle w:val="Titredesection"/>
        <w:shd w:val="clear" w:color="auto" w:fill="00B0F0"/>
        <w:rPr>
          <w:b/>
          <w:noProof/>
          <w:color w:val="FF0066"/>
          <w:sz w:val="24"/>
          <w:szCs w:val="24"/>
          <w:lang w:val="fr-FR"/>
        </w:rPr>
      </w:pPr>
      <w:r w:rsidRPr="00122117">
        <w:rPr>
          <w:b/>
          <w:noProof/>
          <w:color w:val="FFFFFF" w:themeColor="background1"/>
          <w:sz w:val="24"/>
          <w:szCs w:val="24"/>
          <w:lang w:val="fr-FR"/>
        </w:rPr>
        <w:t>Exp</w:t>
      </w:r>
      <w:r w:rsidR="0080329A" w:rsidRPr="00122117">
        <w:rPr>
          <w:b/>
          <w:noProof/>
          <w:color w:val="FFFFFF" w:themeColor="background1"/>
          <w:sz w:val="24"/>
          <w:szCs w:val="24"/>
          <w:lang w:val="fr-FR"/>
        </w:rPr>
        <w:t>E</w:t>
      </w:r>
      <w:r w:rsidRPr="00122117">
        <w:rPr>
          <w:b/>
          <w:noProof/>
          <w:color w:val="FFFFFF" w:themeColor="background1"/>
          <w:sz w:val="24"/>
          <w:szCs w:val="24"/>
          <w:lang w:val="fr-FR"/>
        </w:rPr>
        <w:t>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2A3A5C2C1D5540B4B601781609F8E24C"/>
            </w:placeholder>
            <w15:repeatingSectionItem/>
          </w:sdtPr>
          <w:sdtEndPr/>
          <w:sdtContent>
            <w:p w14:paraId="51AD1B64" w14:textId="77777777" w:rsidR="00920530" w:rsidRPr="00122117" w:rsidRDefault="00257178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2011-2012</w:t>
              </w:r>
              <w:r w:rsidR="00920530"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 xml:space="preserve"> </w:t>
              </w:r>
            </w:p>
            <w:p w14:paraId="79009C9F" w14:textId="77777777" w:rsidR="004D0F8B" w:rsidRPr="00122117" w:rsidRDefault="00257178" w:rsidP="00122117">
              <w:pPr>
                <w:pStyle w:val="DateduCV"/>
                <w:spacing w:line="240" w:lineRule="auto"/>
                <w:rPr>
                  <w:sz w:val="20"/>
                  <w:lang w:val="fr-FR"/>
                </w:rPr>
              </w:pPr>
              <w:r w:rsidRPr="00122117">
                <w:rPr>
                  <w:rFonts w:ascii="Calibri" w:eastAsia="Calibri" w:hAnsi="Calibri" w:cs="Calibri"/>
                  <w:b/>
                  <w:sz w:val="20"/>
                </w:rPr>
                <w:t xml:space="preserve">Hôtel Glacier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sz w:val="20"/>
                </w:rPr>
                <w:t>Analakely</w:t>
              </w:r>
              <w:proofErr w:type="spellEnd"/>
            </w:p>
            <w:p w14:paraId="2785830A" w14:textId="77777777" w:rsidR="009A39E4" w:rsidRPr="00122117" w:rsidRDefault="00122117" w:rsidP="00122117">
              <w:pPr>
                <w:pStyle w:val="Listepuces"/>
                <w:numPr>
                  <w:ilvl w:val="0"/>
                  <w:numId w:val="19"/>
                </w:numPr>
                <w:spacing w:line="240" w:lineRule="auto"/>
              </w:pPr>
              <w:r w:rsidRPr="00122117">
                <w:rPr>
                  <w:b/>
                  <w:noProof/>
                  <w:color w:val="FF0066"/>
                  <w:lang w:val="fr-FR" w:eastAsia="fr-FR"/>
                </w:rPr>
                <mc:AlternateContent>
                  <mc:Choice Requires="wpg">
                    <w:drawing>
                      <wp:anchor distT="0" distB="2743200" distL="91440" distR="91440" simplePos="0" relativeHeight="251659264" behindDoc="0" locked="0" layoutInCell="1" allowOverlap="1" wp14:anchorId="3E82029D" wp14:editId="21388FA6">
                        <wp:simplePos x="0" y="0"/>
                        <wp:positionH relativeFrom="page">
                          <wp:posOffset>104775</wp:posOffset>
                        </wp:positionH>
                        <wp:positionV relativeFrom="margin">
                          <wp:posOffset>1781175</wp:posOffset>
                        </wp:positionV>
                        <wp:extent cx="2428240" cy="6779895"/>
                        <wp:effectExtent l="0" t="0" r="10160" b="1905"/>
                        <wp:wrapSquare wrapText="bothSides"/>
                        <wp:docPr id="1" name="Groupe 1" descr="Contact Info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8240" cy="6779895"/>
                                  <a:chOff x="-71710" y="3420658"/>
                                  <a:chExt cx="2064048" cy="711825"/>
                                </a:xfrm>
                              </wpg:grpSpPr>
                              <wps:wsp>
                                <wps:cNvPr id="11" name="Zone de texte 11"/>
                                <wps:cNvSpPr txBox="1"/>
                                <wps:spPr>
                                  <a:xfrm>
                                    <a:off x="-31235" y="3420658"/>
                                    <a:ext cx="2023573" cy="546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b/>
                                          <w:noProof/>
                                          <w:color w:val="969696" w:themeColor="accent3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alias w:val="Votre nom"/>
                                        <w:tag w:val=""/>
                                        <w:id w:val="-486943798"/>
                                        <w:placeholder>
                                          <w:docPart w:val="00A5E3FC510B4B38ADB578D6B29D488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 w:multiLine="1"/>
                                      </w:sdtPr>
                                      <w:sdtEndPr/>
                                      <w:sdtContent>
                                        <w:p w14:paraId="17DAFDAA" w14:textId="77777777" w:rsidR="009A39E4" w:rsidRPr="0042254C" w:rsidRDefault="00ED3608" w:rsidP="0042254C">
                                          <w:pPr>
                                            <w:pStyle w:val="Name"/>
                                            <w:spacing w:line="276" w:lineRule="auto"/>
                                            <w:jc w:val="center"/>
                                            <w:rPr>
                                              <w:b/>
                                              <w:noProof/>
                                              <w:color w:val="969696" w:themeColor="accent3"/>
                                              <w:sz w:val="36"/>
                                              <w:szCs w:val="36"/>
                                              <w:lang w:val="fr-FR"/>
                                            </w:rPr>
                                          </w:pPr>
                                          <w:r w:rsidRPr="0042254C">
                                            <w:rPr>
                                              <w:b/>
                                              <w:noProof/>
                                              <w:color w:val="969696" w:themeColor="accent3"/>
                                              <w:sz w:val="36"/>
                                              <w:szCs w:val="36"/>
                                            </w:rPr>
                                            <w:t>RAZAFINIMANANA Adjani Elsa</w:t>
                                          </w:r>
                                        </w:p>
                                      </w:sdtContent>
                                    </w:sdt>
                                    <w:p w14:paraId="474230C2" w14:textId="77777777" w:rsidR="009A39E4" w:rsidRPr="00122117" w:rsidRDefault="00ED3608" w:rsidP="00122117">
                                      <w:pPr>
                                        <w:pStyle w:val="Listepuces"/>
                                        <w:numPr>
                                          <w:ilvl w:val="0"/>
                                          <w:numId w:val="0"/>
                                        </w:numPr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122117"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Téléconseillère Senior</w:t>
                                      </w:r>
                                      <w:r w:rsidR="0080329A" w:rsidRPr="00122117"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 xml:space="preserve">, </w:t>
                                      </w:r>
                                      <w:r w:rsidRPr="00122117"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Assistante commerciale</w:t>
                                      </w:r>
                                      <w:r w:rsidR="0080329A" w:rsidRPr="00122117"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 xml:space="preserve"> ou</w:t>
                                      </w:r>
                                      <w:r w:rsidRPr="00122117">
                                        <w:rPr>
                                          <w:b/>
                                          <w:noProof/>
                                          <w:color w:val="FF0066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 xml:space="preserve"> administrative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Zone de texte 12"/>
                                <wps:cNvSpPr txBox="1"/>
                                <wps:spPr>
                                  <a:xfrm>
                                    <a:off x="-71710" y="3421658"/>
                                    <a:ext cx="2064048" cy="710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b/>
                                          <w:noProof/>
                                          <w:color w:val="949494" w:themeColor="accent6" w:themeTint="99"/>
                                          <w:lang w:val="fr-FR"/>
                                        </w:rPr>
                                        <w:alias w:val="Adresse"/>
                                        <w:tag w:val="Adresse"/>
                                        <w:id w:val="1445038965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p w14:paraId="5344BB47" w14:textId="77777777" w:rsidR="009A39E4" w:rsidRPr="00122117" w:rsidRDefault="00122117" w:rsidP="00122117">
                                          <w:pPr>
                                            <w:shd w:val="clear" w:color="auto" w:fill="FFFFFF" w:themeFill="background1"/>
                                            <w:rPr>
                                              <w:b/>
                                              <w:noProof/>
                                              <w:sz w:val="22"/>
                                              <w:szCs w:val="2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t>Mariée, avec 3 enfants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  <w:t>Adresse : Lot II M 39 Ter A Mahavoky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  <w:t>Contact : 034 37 775 80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  <w:t>Mail : elsaadjani@gmail.com</w:t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b/>
                                              <w:noProof/>
                                              <w:color w:val="949494" w:themeColor="accent6" w:themeTint="99"/>
                                            </w:rPr>
                                            <w:br/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noProof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alias w:val="Téléphone"/>
                                        <w:tag w:val=""/>
                                        <w:id w:val="1458606155"/>
                                        <w:showingPlcHdr/>
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ED1728E" w14:textId="77777777" w:rsidR="009A39E4" w:rsidRPr="0080329A" w:rsidRDefault="0042254C">
                                          <w:pPr>
                                            <w:pStyle w:val="Coordonnes"/>
                                            <w:rPr>
                                              <w:b/>
                                              <w:noProof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noProof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noProof/>
                                          <w:color w:val="00B0F0"/>
                                        </w:rPr>
                                        <w:alias w:val="Courrier électronique"/>
                                        <w:tag w:val=""/>
                                        <w:id w:val="-64412911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4246A4F" w14:textId="77777777" w:rsidR="009A39E4" w:rsidRPr="0080329A" w:rsidRDefault="00122117">
                                          <w:pPr>
                                            <w:pStyle w:val="Coordonnes"/>
                                            <w:rPr>
                                              <w:b/>
                                              <w:noProof/>
                                              <w:color w:val="FF0066"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122117">
                                            <w:rPr>
                                              <w:b/>
                                              <w:noProof/>
                                              <w:color w:val="00B0F0"/>
                                            </w:rPr>
                                            <w:t>Passionnée par la louange, la musique et la cuisine</w:t>
                                          </w:r>
                                        </w:p>
                                      </w:sdtContent>
                                    </w:sdt>
                                    <w:p w14:paraId="540F1F6E" w14:textId="77777777" w:rsidR="009A39E4" w:rsidRPr="00DF147E" w:rsidRDefault="009A39E4">
                                      <w:pPr>
                                        <w:pStyle w:val="Coordonnes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E82029D" id="Groupe 1" o:spid="_x0000_s1026" alt="Contact Info" style="position:absolute;left:0;text-align:left;margin-left:8.25pt;margin-top:140.25pt;width:191.2pt;height:533.85pt;z-index:251659264;mso-wrap-distance-left:7.2pt;mso-wrap-distance-right:7.2pt;mso-wrap-distance-bottom:3in;mso-position-horizontal-relative:page;mso-position-vertical-relative:margin;mso-width-relative:margin;mso-height-relative:margin" coordorigin="-717,34206" coordsize="20640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11" o:spid="_x0000_s1027" type="#_x0000_t202" style="position:absolute;left:-312;top:34206;width:20235;height:5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        <v:textbox inset="0,0,0,0">
                            <w:txbxContent>
                              <w:sdt>
                                <w:sdtPr>
                                  <w:rPr>
                                    <w:b/>
                                    <w:noProof/>
                                    <w:color w:val="969696" w:themeColor="accent3"/>
                                    <w:sz w:val="36"/>
                                    <w:szCs w:val="36"/>
                                    <w:lang w:val="fr-FR"/>
                                  </w:rPr>
                                  <w:alias w:val="Votre nom"/>
                                  <w:tag w:val=""/>
                                  <w:id w:val="-486943798"/>
                                  <w:placeholder>
                                    <w:docPart w:val="00A5E3FC510B4B38ADB578D6B29D488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14:paraId="17DAFDAA" w14:textId="77777777" w:rsidR="009A39E4" w:rsidRPr="0042254C" w:rsidRDefault="00ED3608" w:rsidP="0042254C">
                                    <w:pPr>
                                      <w:pStyle w:val="Name"/>
                                      <w:spacing w:line="276" w:lineRule="auto"/>
                                      <w:jc w:val="center"/>
                                      <w:rPr>
                                        <w:b/>
                                        <w:noProof/>
                                        <w:color w:val="969696" w:themeColor="accent3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 w:rsidRPr="0042254C">
                                      <w:rPr>
                                        <w:b/>
                                        <w:noProof/>
                                        <w:color w:val="969696" w:themeColor="accent3"/>
                                        <w:sz w:val="36"/>
                                        <w:szCs w:val="36"/>
                                      </w:rPr>
                                      <w:t>RAZAFINIMANANA Adjani Elsa</w:t>
                                    </w:r>
                                  </w:p>
                                </w:sdtContent>
                              </w:sdt>
                              <w:p w14:paraId="474230C2" w14:textId="77777777" w:rsidR="009A39E4" w:rsidRPr="00122117" w:rsidRDefault="00ED3608" w:rsidP="00122117">
                                <w:pPr>
                                  <w:pStyle w:val="Listepuces"/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122117"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  <w:t>Téléconseillère Senior</w:t>
                                </w:r>
                                <w:r w:rsidR="0080329A" w:rsidRPr="00122117"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  <w:t xml:space="preserve">, </w:t>
                                </w:r>
                                <w:r w:rsidRPr="00122117"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  <w:t>Assistante commerciale</w:t>
                                </w:r>
                                <w:r w:rsidR="0080329A" w:rsidRPr="00122117"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ou</w:t>
                                </w:r>
                                <w:r w:rsidRPr="00122117">
                                  <w:rPr>
                                    <w:b/>
                                    <w:noProof/>
                                    <w:color w:val="FF0066"/>
                                    <w:sz w:val="22"/>
                                    <w:szCs w:val="22"/>
                                    <w:lang w:val="fr-FR"/>
                                  </w:rPr>
                                  <w:t xml:space="preserve"> administrative</w:t>
                                </w:r>
                              </w:p>
                            </w:txbxContent>
                          </v:textbox>
                        </v:shape>
                        <v:shape id="Zone de texte 12" o:spid="_x0000_s1028" type="#_x0000_t202" style="position:absolute;left:-717;top:34216;width:20640;height:710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        <v:textbox inset="0,0,0,0">
                            <w:txbxContent>
                              <w:sdt>
                                <w:sdtPr>
                                  <w:rPr>
                                    <w:b/>
                                    <w:noProof/>
                                    <w:color w:val="949494" w:themeColor="accent6" w:themeTint="99"/>
                                    <w:lang w:val="fr-FR"/>
                                  </w:rPr>
                                  <w:alias w:val="Adresse"/>
                                  <w:tag w:val="Adresse"/>
                                  <w:id w:val="1445038965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344BB47" w14:textId="77777777" w:rsidR="009A39E4" w:rsidRPr="00122117" w:rsidRDefault="00122117" w:rsidP="00122117">
                                    <w:pPr>
                                      <w:shd w:val="clear" w:color="auto" w:fill="FFFFFF" w:themeFill="background1"/>
                                      <w:rPr>
                                        <w:b/>
                                        <w:noProof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t>Mariée, avec 3 enfants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  <w:t>Adresse : Lot II M 39 Ter A Mahavoky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  <w:t>Contact : 034 37 775 80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  <w:t>Mail : elsaadjani@gmail.com</w:t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noProof/>
                                        <w:color w:val="949494" w:themeColor="accent6" w:themeTint="99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noProof/>
                                    <w:sz w:val="24"/>
                                    <w:szCs w:val="24"/>
                                    <w:lang w:val="fr-FR"/>
                                  </w:rPr>
                                  <w:alias w:val="Téléphone"/>
                                  <w:tag w:val=""/>
                                  <w:id w:val="1458606155"/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ED1728E" w14:textId="77777777" w:rsidR="009A39E4" w:rsidRPr="0080329A" w:rsidRDefault="0042254C">
                                    <w:pPr>
                                      <w:pStyle w:val="Coordonnes"/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noProof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noProof/>
                                    <w:color w:val="00B0F0"/>
                                  </w:rPr>
                                  <w:alias w:val="Courrier électronique"/>
                                  <w:tag w:val=""/>
                                  <w:id w:val="-64412911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4246A4F" w14:textId="77777777" w:rsidR="009A39E4" w:rsidRPr="0080329A" w:rsidRDefault="00122117">
                                    <w:pPr>
                                      <w:pStyle w:val="Coordonnes"/>
                                      <w:rPr>
                                        <w:b/>
                                        <w:noProof/>
                                        <w:color w:val="FF0066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122117">
                                      <w:rPr>
                                        <w:b/>
                                        <w:noProof/>
                                        <w:color w:val="00B0F0"/>
                                      </w:rPr>
                                      <w:t>Passionnée par la louange, la musique et la cuisine</w:t>
                                    </w:r>
                                  </w:p>
                                </w:sdtContent>
                              </w:sdt>
                              <w:p w14:paraId="540F1F6E" w14:textId="77777777" w:rsidR="009A39E4" w:rsidRPr="00DF147E" w:rsidRDefault="009A39E4">
                                <w:pPr>
                                  <w:pStyle w:val="Coordonnes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v:textbox>
                        </v:shape>
                        <w10:wrap type="square" anchorx="page" anchory="margin"/>
                      </v:group>
                    </w:pict>
                  </mc:Fallback>
                </mc:AlternateContent>
              </w: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A</w:t>
              </w:r>
              <w:r w:rsidR="00257178"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GENT COMMERCIAL</w:t>
              </w:r>
              <w:r w:rsidR="00920530"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 xml:space="preserve"> </w:t>
              </w:r>
              <w:r w:rsidR="00920530" w:rsidRPr="00122117">
                <w:rPr>
                  <w:rFonts w:ascii="Calibri" w:eastAsia="Calibri" w:hAnsi="Calibri" w:cs="Calibri"/>
                  <w:color w:val="auto"/>
                </w:rPr>
                <w:t xml:space="preserve">(prospection de </w:t>
              </w:r>
              <w:proofErr w:type="spellStart"/>
              <w:r w:rsidR="00920530" w:rsidRPr="00122117">
                <w:rPr>
                  <w:rFonts w:ascii="Calibri" w:eastAsia="Calibri" w:hAnsi="Calibri" w:cs="Calibri"/>
                  <w:color w:val="auto"/>
                </w:rPr>
                <w:t>produits</w:t>
              </w:r>
              <w:proofErr w:type="spellEnd"/>
              <w:r w:rsidR="00920530" w:rsidRPr="00122117">
                <w:rPr>
                  <w:rFonts w:ascii="Calibri" w:eastAsia="Calibri" w:hAnsi="Calibri" w:cs="Calibri"/>
                  <w:color w:val="auto"/>
                </w:rPr>
                <w:t xml:space="preserve"> </w:t>
              </w:r>
              <w:proofErr w:type="spellStart"/>
              <w:r w:rsidR="00920530" w:rsidRPr="00122117">
                <w:rPr>
                  <w:rFonts w:ascii="Calibri" w:eastAsia="Calibri" w:hAnsi="Calibri" w:cs="Calibri"/>
                  <w:color w:val="auto"/>
                </w:rPr>
                <w:t>laitiers</w:t>
              </w:r>
              <w:proofErr w:type="spellEnd"/>
              <w:r w:rsidR="00920530" w:rsidRPr="00122117">
                <w:rPr>
                  <w:rFonts w:ascii="Calibri" w:eastAsia="Calibri" w:hAnsi="Calibri" w:cs="Calibri"/>
                  <w:color w:val="auto"/>
                </w:rPr>
                <w:t xml:space="preserve"> et </w:t>
              </w:r>
              <w:proofErr w:type="spellStart"/>
              <w:r w:rsidR="00920530" w:rsidRPr="00122117">
                <w:rPr>
                  <w:rFonts w:ascii="Calibri" w:eastAsia="Calibri" w:hAnsi="Calibri" w:cs="Calibri"/>
                  <w:color w:val="auto"/>
                </w:rPr>
                <w:t>suivi</w:t>
              </w:r>
              <w:proofErr w:type="spellEnd"/>
              <w:r w:rsidR="00920530" w:rsidRPr="00122117">
                <w:rPr>
                  <w:rFonts w:ascii="Calibri" w:eastAsia="Calibri" w:hAnsi="Calibri" w:cs="Calibri"/>
                  <w:color w:val="auto"/>
                </w:rPr>
                <w:t xml:space="preserve"> de livraison)</w:t>
              </w:r>
            </w:p>
          </w:sdtContent>
        </w:sdt>
        <w:sdt>
          <w:sdtPr>
            <w:rPr>
              <w:sz w:val="20"/>
            </w:rPr>
            <w:id w:val="-1265685878"/>
            <w:placeholder>
              <w:docPart w:val="B75B7D72256C4033AF5D976C6B8BB380"/>
            </w:placeholder>
            <w15:repeatingSectionItem/>
          </w:sdtPr>
          <w:sdtEndPr/>
          <w:sdtContent>
            <w:p w14:paraId="4800D31A" w14:textId="77777777" w:rsidR="0042254C" w:rsidRPr="00122117" w:rsidRDefault="0042254C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 xml:space="preserve">2012-2017 </w:t>
              </w:r>
            </w:p>
            <w:p w14:paraId="62AF5653" w14:textId="77777777" w:rsidR="0042254C" w:rsidRPr="00122117" w:rsidRDefault="0042254C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sz w:val="20"/>
                </w:rPr>
                <w:t xml:space="preserve">VIVETIC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sz w:val="20"/>
                </w:rPr>
                <w:t>Andraharo</w:t>
              </w:r>
              <w:proofErr w:type="spellEnd"/>
            </w:p>
            <w:p w14:paraId="7B8F8BBC" w14:textId="77777777" w:rsidR="0042254C" w:rsidRPr="00122117" w:rsidRDefault="0042254C" w:rsidP="00122117">
              <w:pPr>
                <w:pStyle w:val="Listepuces"/>
                <w:numPr>
                  <w:ilvl w:val="0"/>
                  <w:numId w:val="18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 xml:space="preserve">GESTION DE LA RELATION CLIENT </w:t>
              </w:r>
              <w:r w:rsidRPr="00122117">
                <w:rPr>
                  <w:rFonts w:ascii="Calibri" w:eastAsia="Calibri" w:hAnsi="Calibri" w:cs="Calibri"/>
                  <w:color w:val="auto"/>
                </w:rPr>
                <w:t>(</w:t>
              </w:r>
              <w:proofErr w:type="spellStart"/>
              <w:r w:rsidRPr="00122117">
                <w:t>Traitement</w:t>
              </w:r>
              <w:proofErr w:type="spellEnd"/>
              <w:r w:rsidRPr="00122117">
                <w:t xml:space="preserve"> </w:t>
              </w:r>
              <w:proofErr w:type="spellStart"/>
              <w:r w:rsidRPr="00122117">
                <w:t>d’appels</w:t>
              </w:r>
              <w:proofErr w:type="spellEnd"/>
              <w:r w:rsidRPr="00122117">
                <w:t xml:space="preserve"> entrant et </w:t>
              </w:r>
              <w:proofErr w:type="spellStart"/>
              <w:r w:rsidRPr="00122117">
                <w:t>sortant</w:t>
              </w:r>
              <w:proofErr w:type="spellEnd"/>
              <w:r w:rsidRPr="00122117">
                <w:t xml:space="preserve"> + Back office </w:t>
              </w:r>
              <w:proofErr w:type="spellStart"/>
              <w:r w:rsidRPr="00122117">
                <w:t>en</w:t>
              </w:r>
              <w:proofErr w:type="spellEnd"/>
              <w:r w:rsidRPr="00122117">
                <w:t xml:space="preserve"> Service Avant Vente, </w:t>
              </w:r>
              <w:proofErr w:type="spellStart"/>
              <w:r w:rsidRPr="00122117">
                <w:t>Suivi</w:t>
              </w:r>
              <w:proofErr w:type="spellEnd"/>
              <w:r w:rsidRPr="00122117">
                <w:t xml:space="preserve"> de </w:t>
              </w:r>
              <w:proofErr w:type="spellStart"/>
              <w:r w:rsidRPr="00122117">
                <w:t>paiement</w:t>
              </w:r>
              <w:proofErr w:type="spellEnd"/>
              <w:r w:rsidRPr="00122117">
                <w:t xml:space="preserve">, </w:t>
              </w:r>
              <w:proofErr w:type="spellStart"/>
              <w:r w:rsidRPr="00122117">
                <w:t>Suivi</w:t>
              </w:r>
              <w:proofErr w:type="spellEnd"/>
              <w:r w:rsidRPr="00122117">
                <w:t xml:space="preserve"> de </w:t>
              </w:r>
              <w:proofErr w:type="spellStart"/>
              <w:r w:rsidRPr="00122117">
                <w:t>colis</w:t>
              </w:r>
              <w:proofErr w:type="spellEnd"/>
              <w:r w:rsidRPr="00122117">
                <w:t xml:space="preserve"> et Service Après vente)</w:t>
              </w:r>
            </w:p>
            <w:p w14:paraId="4CF0A67B" w14:textId="77777777" w:rsidR="0042254C" w:rsidRPr="00122117" w:rsidRDefault="0042254C" w:rsidP="00122117">
              <w:pPr>
                <w:pStyle w:val="Listepuces"/>
                <w:numPr>
                  <w:ilvl w:val="0"/>
                  <w:numId w:val="18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CHARGEE D’ACCUEIL</w:t>
              </w:r>
            </w:p>
          </w:sdtContent>
        </w:sdt>
        <w:sdt>
          <w:sdtPr>
            <w:rPr>
              <w:sz w:val="20"/>
            </w:rPr>
            <w:id w:val="730046918"/>
            <w:placeholder>
              <w:docPart w:val="91623D453DA64E108474DB30C352E534"/>
            </w:placeholder>
            <w15:repeatingSectionItem/>
          </w:sdtPr>
          <w:sdtEndPr>
            <w:rPr>
              <w:rFonts w:ascii="Calibri" w:eastAsia="Calibri" w:hAnsi="Calibri" w:cs="Calibri"/>
              <w:b/>
              <w:color w:val="858585" w:themeColor="accent2" w:themeShade="BF"/>
            </w:rPr>
          </w:sdtEndPr>
          <w:sdtContent>
            <w:p w14:paraId="472F87D6" w14:textId="77777777" w:rsidR="00257178" w:rsidRPr="00122117" w:rsidRDefault="00122117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2018-2019</w:t>
              </w:r>
            </w:p>
          </w:sdtContent>
        </w:sdt>
        <w:sdt>
          <w:sdtPr>
            <w:rPr>
              <w:sz w:val="20"/>
            </w:rPr>
            <w:id w:val="55451028"/>
            <w:placeholder>
              <w:docPart w:val="A6C257C4192949028BC4A89344F55452"/>
            </w:placeholder>
            <w15:repeatingSectionItem/>
          </w:sdtPr>
          <w:sdtEndPr/>
          <w:sdtContent>
            <w:p w14:paraId="057AFDB4" w14:textId="77777777" w:rsidR="00E715C4" w:rsidRPr="00122117" w:rsidRDefault="00E715C4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sz w:val="20"/>
                </w:rPr>
                <w:t xml:space="preserve">Ecole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sz w:val="20"/>
                </w:rPr>
                <w:t>Privé</w:t>
              </w:r>
              <w:proofErr w:type="spellEnd"/>
              <w:r w:rsidRPr="00122117">
                <w:rPr>
                  <w:rFonts w:ascii="Calibri" w:eastAsia="Calibri" w:hAnsi="Calibri" w:cs="Calibri"/>
                  <w:b/>
                  <w:sz w:val="20"/>
                </w:rPr>
                <w:t xml:space="preserve">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sz w:val="20"/>
                </w:rPr>
                <w:t>Coccinelle</w:t>
              </w:r>
              <w:proofErr w:type="spellEnd"/>
              <w:r w:rsidRPr="00122117">
                <w:rPr>
                  <w:rFonts w:ascii="Calibri" w:eastAsia="Calibri" w:hAnsi="Calibri" w:cs="Calibri"/>
                  <w:b/>
                  <w:sz w:val="20"/>
                </w:rPr>
                <w:t xml:space="preserve">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sz w:val="20"/>
                </w:rPr>
                <w:t>Antaninandro</w:t>
              </w:r>
              <w:proofErr w:type="spellEnd"/>
            </w:p>
            <w:p w14:paraId="5A639783" w14:textId="77777777" w:rsidR="00E715C4" w:rsidRPr="00122117" w:rsidRDefault="00E715C4" w:rsidP="00122117">
              <w:pPr>
                <w:pStyle w:val="DateduCV"/>
                <w:numPr>
                  <w:ilvl w:val="0"/>
                  <w:numId w:val="21"/>
                </w:numPr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ENSEIGNANTE</w:t>
              </w:r>
            </w:p>
            <w:p w14:paraId="39B8747A" w14:textId="77777777" w:rsidR="00257178" w:rsidRPr="00122117" w:rsidRDefault="00AE5508" w:rsidP="00122117">
              <w:pPr>
                <w:pStyle w:val="DateduCV"/>
                <w:spacing w:line="240" w:lineRule="auto"/>
                <w:rPr>
                  <w:sz w:val="20"/>
                </w:rPr>
              </w:pPr>
            </w:p>
          </w:sdtContent>
        </w:sdt>
        <w:sdt>
          <w:sdtPr>
            <w:rPr>
              <w:sz w:val="20"/>
            </w:rPr>
            <w:id w:val="1498073157"/>
            <w:placeholder>
              <w:docPart w:val="32858ED8E3C3475B88106BFA024D9FBE"/>
            </w:placeholder>
            <w15:repeatingSectionItem/>
          </w:sdtPr>
          <w:sdtEndPr/>
          <w:sdtContent>
            <w:p w14:paraId="745937C5" w14:textId="77777777" w:rsidR="00920530" w:rsidRPr="00122117" w:rsidRDefault="00E715C4" w:rsidP="00122117">
              <w:pPr>
                <w:pStyle w:val="DateduCV"/>
                <w:spacing w:line="240" w:lineRule="auto"/>
                <w:rPr>
                  <w:sz w:val="20"/>
                  <w:lang w:val="fr-FR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2019-2020</w:t>
              </w:r>
            </w:p>
            <w:p w14:paraId="1DBD7D66" w14:textId="77777777" w:rsidR="00920530" w:rsidRPr="00122117" w:rsidRDefault="00E715C4" w:rsidP="00122117">
              <w:pPr>
                <w:pStyle w:val="Listepuces"/>
                <w:numPr>
                  <w:ilvl w:val="0"/>
                  <w:numId w:val="20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 xml:space="preserve">TRANSCRIPTEUR AUDIO </w:t>
              </w:r>
              <w:r w:rsidRPr="00122117">
                <w:rPr>
                  <w:rFonts w:ascii="Calibri" w:eastAsia="Calibri" w:hAnsi="Calibri" w:cs="Calibri"/>
                  <w:b/>
                  <w:i/>
                </w:rPr>
                <w:t>(</w:t>
              </w:r>
              <w:r w:rsidR="00122117" w:rsidRPr="00122117">
                <w:rPr>
                  <w:rFonts w:ascii="Calibri" w:eastAsia="Calibri" w:hAnsi="Calibri" w:cs="Calibri"/>
                  <w:b/>
                  <w:i/>
                </w:rPr>
                <w:t>en Freelance</w:t>
              </w:r>
              <w:r w:rsidRPr="00122117">
                <w:rPr>
                  <w:rFonts w:ascii="Calibri" w:eastAsia="Calibri" w:hAnsi="Calibri" w:cs="Calibri"/>
                  <w:b/>
                  <w:i/>
                </w:rPr>
                <w:t>)</w:t>
              </w:r>
            </w:p>
          </w:sdtContent>
        </w:sdt>
        <w:sdt>
          <w:sdtPr>
            <w:rPr>
              <w:sz w:val="20"/>
            </w:rPr>
            <w:id w:val="1333414556"/>
            <w:placeholder>
              <w:docPart w:val="179A4AD992FE4AAEA3D9CD45C4BCF99F"/>
            </w:placeholder>
            <w15:repeatingSectionItem/>
          </w:sdtPr>
          <w:sdtEndPr/>
          <w:sdtContent>
            <w:p w14:paraId="09807D36" w14:textId="77777777" w:rsidR="00E715C4" w:rsidRPr="00122117" w:rsidRDefault="00E715C4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2020-2022</w:t>
              </w:r>
            </w:p>
            <w:p w14:paraId="21503B37" w14:textId="77777777" w:rsidR="00E715C4" w:rsidRPr="00122117" w:rsidRDefault="00E715C4" w:rsidP="00122117">
              <w:pPr>
                <w:pStyle w:val="DateduCV"/>
                <w:spacing w:line="240" w:lineRule="auto"/>
                <w:rPr>
                  <w:b/>
                  <w:color w:val="auto"/>
                  <w:sz w:val="20"/>
                  <w:lang w:val="fr-FR"/>
                </w:rPr>
              </w:pPr>
              <w:r w:rsidRPr="00122117">
                <w:rPr>
                  <w:rFonts w:ascii="Calibri" w:eastAsia="Calibri" w:hAnsi="Calibri" w:cs="Calibri"/>
                  <w:b/>
                  <w:color w:val="auto"/>
                  <w:sz w:val="20"/>
                </w:rPr>
                <w:t xml:space="preserve">Madagascar Call Center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color w:val="auto"/>
                  <w:sz w:val="20"/>
                </w:rPr>
                <w:t>Alarobia</w:t>
              </w:r>
              <w:proofErr w:type="spellEnd"/>
            </w:p>
            <w:p w14:paraId="1DFC621B" w14:textId="77777777" w:rsidR="00E715C4" w:rsidRPr="00122117" w:rsidRDefault="00E715C4" w:rsidP="00122117">
              <w:pPr>
                <w:pStyle w:val="Listepuces"/>
                <w:numPr>
                  <w:ilvl w:val="0"/>
                  <w:numId w:val="20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ASSISTANTE PEDAGOGIQUE</w:t>
              </w:r>
              <w:r w:rsidRPr="00122117">
                <w:rPr>
                  <w:rFonts w:ascii="Calibri" w:eastAsia="Calibri" w:hAnsi="Calibri" w:cs="Calibri"/>
                  <w:b/>
                  <w:color w:val="1F497D"/>
                </w:rPr>
                <w:t xml:space="preserve"> </w:t>
              </w:r>
              <w:r w:rsidRPr="00122117">
                <w:rPr>
                  <w:rFonts w:ascii="Calibri" w:eastAsia="Calibri" w:hAnsi="Calibri" w:cs="Calibri"/>
                  <w:b/>
                  <w:i/>
                </w:rPr>
                <w:t>(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i/>
                </w:rPr>
                <w:t>campagne</w:t>
              </w:r>
              <w:proofErr w:type="spellEnd"/>
              <w:r w:rsidRPr="00122117">
                <w:rPr>
                  <w:rFonts w:ascii="Calibri" w:eastAsia="Calibri" w:hAnsi="Calibri" w:cs="Calibri"/>
                  <w:b/>
                  <w:i/>
                </w:rPr>
                <w:t>: CPF)</w:t>
              </w:r>
            </w:p>
            <w:p w14:paraId="764C7754" w14:textId="77777777" w:rsidR="00E715C4" w:rsidRPr="00122117" w:rsidRDefault="00E715C4" w:rsidP="00122117">
              <w:pPr>
                <w:pStyle w:val="Listepuces"/>
                <w:numPr>
                  <w:ilvl w:val="0"/>
                  <w:numId w:val="20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TELESECRETAIRE MEDICAL</w:t>
              </w:r>
            </w:p>
            <w:p w14:paraId="6E8AC354" w14:textId="77777777" w:rsidR="00E715C4" w:rsidRPr="00122117" w:rsidRDefault="00E715C4" w:rsidP="00122117">
              <w:pPr>
                <w:pStyle w:val="Listepuces"/>
                <w:numPr>
                  <w:ilvl w:val="0"/>
                  <w:numId w:val="20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 xml:space="preserve">TRAITEMENT D’APPEL QUALITE </w:t>
              </w:r>
              <w:r w:rsidRPr="00122117">
                <w:rPr>
                  <w:rFonts w:ascii="Calibri" w:eastAsia="Calibri" w:hAnsi="Calibri" w:cs="Calibri"/>
                  <w:b/>
                  <w:i/>
                  <w:color w:val="auto"/>
                </w:rPr>
                <w:t>(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i/>
                  <w:color w:val="auto"/>
                </w:rPr>
                <w:t>campagne</w:t>
              </w:r>
              <w:proofErr w:type="spellEnd"/>
              <w:r w:rsidRPr="00122117">
                <w:rPr>
                  <w:rFonts w:ascii="Calibri" w:eastAsia="Calibri" w:hAnsi="Calibri" w:cs="Calibri"/>
                  <w:b/>
                  <w:i/>
                  <w:color w:val="auto"/>
                </w:rPr>
                <w:t>: FULLCAR SERICES)</w:t>
              </w:r>
            </w:p>
          </w:sdtContent>
        </w:sdt>
        <w:sdt>
          <w:sdtPr>
            <w:rPr>
              <w:sz w:val="20"/>
            </w:rPr>
            <w:id w:val="-2050980071"/>
            <w:placeholder>
              <w:docPart w:val="CC552897D4E947D499A23F87EE88E2B5"/>
            </w:placeholder>
            <w15:repeatingSectionItem/>
          </w:sdtPr>
          <w:sdtEndPr/>
          <w:sdtContent>
            <w:p w14:paraId="5C746A6B" w14:textId="77777777" w:rsidR="00ED3608" w:rsidRPr="00122117" w:rsidRDefault="00ED3608" w:rsidP="00122117">
              <w:pPr>
                <w:pStyle w:val="DateduCV"/>
                <w:spacing w:line="240" w:lineRule="auto"/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  <w:sz w:val="20"/>
                </w:rPr>
                <w:t>2023</w:t>
              </w:r>
            </w:p>
            <w:p w14:paraId="79238347" w14:textId="77777777" w:rsidR="00ED3608" w:rsidRPr="00122117" w:rsidRDefault="00ED3608" w:rsidP="00122117">
              <w:pPr>
                <w:pStyle w:val="DateduCV"/>
                <w:spacing w:line="240" w:lineRule="auto"/>
                <w:rPr>
                  <w:b/>
                  <w:color w:val="auto"/>
                  <w:sz w:val="20"/>
                  <w:lang w:val="fr-FR"/>
                </w:rPr>
              </w:pPr>
              <w:r w:rsidRPr="00122117">
                <w:rPr>
                  <w:rFonts w:ascii="Calibri" w:eastAsia="Calibri" w:hAnsi="Calibri" w:cs="Calibri"/>
                  <w:b/>
                  <w:color w:val="auto"/>
                  <w:sz w:val="20"/>
                </w:rPr>
                <w:t xml:space="preserve">AFI ASSURANCES </w:t>
              </w:r>
              <w:proofErr w:type="spellStart"/>
              <w:r w:rsidRPr="00122117">
                <w:rPr>
                  <w:rFonts w:ascii="Calibri" w:eastAsia="Calibri" w:hAnsi="Calibri" w:cs="Calibri"/>
                  <w:b/>
                  <w:color w:val="auto"/>
                  <w:sz w:val="20"/>
                </w:rPr>
                <w:t>Ivandry</w:t>
              </w:r>
              <w:proofErr w:type="spellEnd"/>
            </w:p>
            <w:p w14:paraId="62703706" w14:textId="77777777" w:rsidR="00ED3608" w:rsidRPr="00257178" w:rsidRDefault="00ED3608" w:rsidP="00122117">
              <w:pPr>
                <w:pStyle w:val="Listepuces"/>
                <w:numPr>
                  <w:ilvl w:val="0"/>
                  <w:numId w:val="20"/>
                </w:numPr>
                <w:spacing w:line="240" w:lineRule="auto"/>
              </w:pPr>
              <w:r w:rsidRPr="00122117">
                <w:rPr>
                  <w:rFonts w:ascii="Calibri" w:eastAsia="Calibri" w:hAnsi="Calibri" w:cs="Calibri"/>
                  <w:b/>
                  <w:color w:val="858585" w:themeColor="accent2" w:themeShade="BF"/>
                </w:rPr>
                <w:t>CHARGEE D’ACCUEIL + back up en ASSISTANCE ADMINISTRATIVE</w:t>
              </w:r>
              <w:r w:rsidRPr="009E6244">
                <w:rPr>
                  <w:rFonts w:ascii="Calibri" w:eastAsia="Calibri" w:hAnsi="Calibri" w:cs="Calibri"/>
                  <w:b/>
                  <w:color w:val="1F497D"/>
                  <w:sz w:val="22"/>
                  <w:szCs w:val="22"/>
                </w:rPr>
                <w:t xml:space="preserve"> </w:t>
              </w:r>
            </w:p>
          </w:sdtContent>
        </w:sdt>
      </w:sdtContent>
    </w:sdt>
    <w:p w14:paraId="05FBC151" w14:textId="77777777" w:rsidR="009A39E4" w:rsidRPr="0042254C" w:rsidRDefault="009454A8" w:rsidP="00122117">
      <w:pPr>
        <w:pStyle w:val="Titredesection"/>
        <w:shd w:val="clear" w:color="auto" w:fill="00B0F0"/>
        <w:rPr>
          <w:b/>
          <w:noProof/>
          <w:color w:val="FF0066"/>
          <w:sz w:val="24"/>
          <w:szCs w:val="24"/>
          <w:lang w:val="fr-FR"/>
        </w:rPr>
      </w:pPr>
      <w:r w:rsidRPr="00122117">
        <w:rPr>
          <w:b/>
          <w:noProof/>
          <w:color w:val="FFFFFF" w:themeColor="background1"/>
          <w:sz w:val="24"/>
          <w:szCs w:val="24"/>
          <w:lang w:val="fr-FR"/>
        </w:rPr>
        <w:t>Formation</w:t>
      </w:r>
    </w:p>
    <w:sdt>
      <w:sdtPr>
        <w:rPr>
          <w:rFonts w:eastAsiaTheme="minorHAnsi"/>
          <w:color w:val="000000" w:themeColor="text1"/>
          <w:sz w:val="20"/>
          <w:szCs w:val="20"/>
          <w:lang w:val="en-US" w:eastAsia="en-US"/>
        </w:rPr>
        <w:id w:val="-93781616"/>
        <w15:repeatingSection/>
      </w:sdtPr>
      <w:sdtEndPr>
        <w:rPr>
          <w:sz w:val="18"/>
        </w:rPr>
      </w:sdtEndPr>
      <w:sdtContent>
        <w:sdt>
          <w:sdtPr>
            <w:rPr>
              <w:rFonts w:eastAsiaTheme="minorHAnsi"/>
              <w:color w:val="000000" w:themeColor="text1"/>
              <w:sz w:val="20"/>
              <w:szCs w:val="20"/>
              <w:lang w:val="en-US" w:eastAsia="en-US"/>
            </w:rPr>
            <w:id w:val="301266699"/>
            <w:placeholder>
              <w:docPart w:val="9BC2818F58534DAEB2763A3A7BB3323E"/>
            </w:placeholder>
            <w15:repeatingSectionItem/>
          </w:sdtPr>
          <w:sdtEndPr>
            <w:rPr>
              <w:sz w:val="18"/>
            </w:rPr>
          </w:sdtEndPr>
          <w:sdtContent>
            <w:p w14:paraId="2633F5A0" w14:textId="77777777" w:rsidR="00ED3608" w:rsidRPr="00122117" w:rsidRDefault="00ED3608" w:rsidP="00122117">
              <w:pPr>
                <w:pStyle w:val="Paragraphedeliste"/>
                <w:spacing w:before="100" w:beforeAutospacing="1" w:after="0" w:line="240" w:lineRule="auto"/>
                <w:rPr>
                  <w:rFonts w:ascii="Calibri" w:eastAsia="Calibri" w:hAnsi="Calibri" w:cs="Calibri"/>
                  <w:sz w:val="20"/>
                  <w:szCs w:val="20"/>
                </w:rPr>
              </w:pPr>
              <w:proofErr w:type="gramStart"/>
              <w:r w:rsidRPr="00122117">
                <w:rPr>
                  <w:rFonts w:ascii="Calibri" w:eastAsia="Calibri" w:hAnsi="Calibri" w:cs="Calibri"/>
                  <w:b/>
                  <w:sz w:val="20"/>
                  <w:szCs w:val="20"/>
                </w:rPr>
                <w:t>2009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:</w:t>
              </w:r>
              <w:proofErr w:type="gramEnd"/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 xml:space="preserve"> BACC A2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br/>
              </w:r>
              <w:r w:rsidRPr="00122117">
                <w:rPr>
                  <w:rFonts w:ascii="Calibri" w:eastAsia="Calibri" w:hAnsi="Calibri" w:cs="Calibri"/>
                  <w:b/>
                  <w:sz w:val="20"/>
                  <w:szCs w:val="20"/>
                </w:rPr>
                <w:t>2010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: Formation sur les bases de l'informatique</w:t>
              </w:r>
              <w:r w:rsidR="00122117" w:rsidRPr="00122117">
                <w:rPr>
                  <w:rFonts w:ascii="Calibri" w:eastAsia="Calibri" w:hAnsi="Calibri" w:cs="Calibri"/>
                  <w:sz w:val="20"/>
                  <w:szCs w:val="20"/>
                </w:rPr>
                <w:t xml:space="preserve"> (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maîtrise de WORD et EXCEL</w:t>
              </w:r>
              <w:r w:rsidR="00122117" w:rsidRPr="00122117">
                <w:rPr>
                  <w:rFonts w:ascii="Calibri" w:eastAsia="Calibri" w:hAnsi="Calibri" w:cs="Calibri"/>
                  <w:sz w:val="20"/>
                  <w:szCs w:val="20"/>
                </w:rPr>
                <w:t>)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br/>
              </w:r>
              <w:r w:rsidRPr="00122117">
                <w:rPr>
                  <w:rFonts w:ascii="Calibri" w:eastAsia="Calibri" w:hAnsi="Calibri" w:cs="Calibri"/>
                  <w:b/>
                  <w:sz w:val="20"/>
                  <w:szCs w:val="20"/>
                </w:rPr>
                <w:t>2012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: Autorisation d'enseigner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br/>
              </w:r>
              <w:r w:rsidRPr="00122117">
                <w:rPr>
                  <w:rFonts w:ascii="Calibri" w:eastAsia="Calibri" w:hAnsi="Calibri" w:cs="Calibri"/>
                  <w:b/>
                  <w:sz w:val="20"/>
                  <w:szCs w:val="20"/>
                </w:rPr>
                <w:t>2017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: Formation sur le métier d'un chargé d'accueil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br/>
              </w:r>
              <w:r w:rsidRPr="00122117">
                <w:rPr>
                  <w:rFonts w:ascii="Calibri" w:eastAsia="Calibri" w:hAnsi="Calibri" w:cs="Calibri"/>
                  <w:b/>
                  <w:sz w:val="20"/>
                  <w:szCs w:val="20"/>
                </w:rPr>
                <w:t>2018</w:t>
              </w:r>
              <w:r w:rsidRPr="00122117">
                <w:rPr>
                  <w:rFonts w:ascii="Calibri" w:eastAsia="Calibri" w:hAnsi="Calibri" w:cs="Calibri"/>
                  <w:sz w:val="20"/>
                  <w:szCs w:val="20"/>
                </w:rPr>
                <w:t>: Formation sur la journée en préscolaire</w:t>
              </w:r>
            </w:p>
            <w:p w14:paraId="3262D39E" w14:textId="77777777" w:rsidR="009A39E4" w:rsidRDefault="00AE5508" w:rsidP="00122117">
              <w:pPr>
                <w:pStyle w:val="DateduCV"/>
                <w:spacing w:line="240" w:lineRule="auto"/>
              </w:pPr>
            </w:p>
          </w:sdtContent>
        </w:sdt>
      </w:sdtContent>
    </w:sdt>
    <w:p w14:paraId="145D1BBC" w14:textId="77777777" w:rsidR="00122117" w:rsidRPr="009E6244" w:rsidRDefault="00122117" w:rsidP="00122117">
      <w:pPr>
        <w:pStyle w:val="Titredesection"/>
        <w:shd w:val="clear" w:color="auto" w:fill="00B0F0"/>
        <w:rPr>
          <w:rFonts w:ascii="Book Antiqua" w:eastAsia="Book Antiqua" w:hAnsi="Book Antiqua" w:cs="Book Antiqua"/>
          <w:b/>
          <w:sz w:val="32"/>
          <w:szCs w:val="32"/>
        </w:rPr>
      </w:pPr>
      <w:r w:rsidRPr="00122117">
        <w:rPr>
          <w:b/>
          <w:noProof/>
          <w:color w:val="FFFFFF" w:themeColor="background1"/>
          <w:sz w:val="24"/>
          <w:szCs w:val="24"/>
          <w:lang w:val="fr-FR"/>
        </w:rPr>
        <w:t>LANGUES</w:t>
      </w:r>
      <w:r>
        <w:rPr>
          <w:b/>
          <w:noProof/>
          <w:color w:val="FF0066"/>
          <w:sz w:val="24"/>
          <w:szCs w:val="24"/>
          <w:lang w:val="fr-FR"/>
        </w:rPr>
        <w:tab/>
      </w:r>
    </w:p>
    <w:p w14:paraId="52FDABC6" w14:textId="77777777" w:rsidR="00122117" w:rsidRPr="00122117" w:rsidRDefault="00122117" w:rsidP="00122117">
      <w:pPr>
        <w:pStyle w:val="Paragraphedeliste"/>
        <w:numPr>
          <w:ilvl w:val="0"/>
          <w:numId w:val="28"/>
        </w:numPr>
        <w:tabs>
          <w:tab w:val="left" w:pos="567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122117">
        <w:rPr>
          <w:rFonts w:ascii="Calibri" w:eastAsia="Calibri" w:hAnsi="Calibri" w:cs="Calibri"/>
          <w:sz w:val="20"/>
          <w:szCs w:val="20"/>
        </w:rPr>
        <w:t>Malgache (langue maternelle)</w:t>
      </w:r>
    </w:p>
    <w:p w14:paraId="68B3B8C6" w14:textId="77777777" w:rsidR="00122117" w:rsidRPr="00122117" w:rsidRDefault="00122117" w:rsidP="00122117">
      <w:pPr>
        <w:pStyle w:val="Paragraphedeliste"/>
        <w:numPr>
          <w:ilvl w:val="0"/>
          <w:numId w:val="28"/>
        </w:numPr>
        <w:tabs>
          <w:tab w:val="left" w:pos="567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122117">
        <w:rPr>
          <w:rFonts w:ascii="Calibri" w:eastAsia="Calibri" w:hAnsi="Calibri" w:cs="Calibri"/>
          <w:sz w:val="20"/>
          <w:szCs w:val="20"/>
        </w:rPr>
        <w:t>Français (</w:t>
      </w:r>
      <w:proofErr w:type="spellStart"/>
      <w:r w:rsidRPr="00122117">
        <w:rPr>
          <w:rFonts w:ascii="Calibri" w:eastAsia="Calibri" w:hAnsi="Calibri" w:cs="Calibri"/>
          <w:sz w:val="20"/>
          <w:szCs w:val="20"/>
        </w:rPr>
        <w:t>courament</w:t>
      </w:r>
      <w:proofErr w:type="spellEnd"/>
      <w:r w:rsidRPr="00122117">
        <w:rPr>
          <w:rFonts w:ascii="Calibri" w:eastAsia="Calibri" w:hAnsi="Calibri" w:cs="Calibri"/>
          <w:sz w:val="20"/>
          <w:szCs w:val="20"/>
        </w:rPr>
        <w:t>)</w:t>
      </w:r>
    </w:p>
    <w:p w14:paraId="51C468B5" w14:textId="77777777" w:rsidR="00122117" w:rsidRPr="00122117" w:rsidRDefault="00122117" w:rsidP="00122117">
      <w:pPr>
        <w:pStyle w:val="Paragraphedeliste"/>
        <w:numPr>
          <w:ilvl w:val="0"/>
          <w:numId w:val="28"/>
        </w:numPr>
        <w:tabs>
          <w:tab w:val="left" w:pos="567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122117">
        <w:rPr>
          <w:rFonts w:ascii="Calibri" w:eastAsia="Calibri" w:hAnsi="Calibri" w:cs="Calibri"/>
          <w:sz w:val="20"/>
          <w:szCs w:val="20"/>
        </w:rPr>
        <w:t>Espagnol (lecture + écriture)</w:t>
      </w:r>
    </w:p>
    <w:p w14:paraId="76F1CD5B" w14:textId="77777777" w:rsidR="00122117" w:rsidRPr="00122117" w:rsidRDefault="00122117" w:rsidP="00122117">
      <w:pPr>
        <w:pStyle w:val="Paragraphedeliste"/>
        <w:numPr>
          <w:ilvl w:val="0"/>
          <w:numId w:val="28"/>
        </w:numPr>
        <w:tabs>
          <w:tab w:val="left" w:pos="567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 w:rsidRPr="00122117">
        <w:rPr>
          <w:rFonts w:ascii="Calibri" w:eastAsia="Calibri" w:hAnsi="Calibri" w:cs="Calibri"/>
          <w:sz w:val="20"/>
          <w:szCs w:val="20"/>
        </w:rPr>
        <w:t>Anglais (lecture + écriture)</w:t>
      </w:r>
    </w:p>
    <w:p w14:paraId="35600196" w14:textId="77777777" w:rsidR="00122117" w:rsidRDefault="00122117" w:rsidP="00122117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sz w:val="24"/>
        </w:rPr>
      </w:pPr>
    </w:p>
    <w:p w14:paraId="3F29B621" w14:textId="77777777" w:rsidR="00122117" w:rsidRPr="00122117" w:rsidRDefault="00122117" w:rsidP="00122117">
      <w:pPr>
        <w:pStyle w:val="DateduCV"/>
        <w:spacing w:line="240" w:lineRule="auto"/>
      </w:pPr>
    </w:p>
    <w:sectPr w:rsidR="00122117" w:rsidRPr="00122117">
      <w:headerReference w:type="default" r:id="rId11"/>
      <w:footerReference w:type="default" r:id="rId12"/>
      <w:headerReference w:type="first" r:id="rId13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EF32" w14:textId="77777777" w:rsidR="00F703ED" w:rsidRDefault="00F703ED">
      <w:pPr>
        <w:spacing w:after="0" w:line="240" w:lineRule="auto"/>
      </w:pPr>
      <w:r>
        <w:separator/>
      </w:r>
    </w:p>
  </w:endnote>
  <w:endnote w:type="continuationSeparator" w:id="0">
    <w:p w14:paraId="4FB72216" w14:textId="77777777" w:rsidR="00F703ED" w:rsidRDefault="00F7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C8016" w14:textId="77777777" w:rsidR="009A39E4" w:rsidRDefault="009454A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3DFB51A1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AF2497" w14:textId="77777777" w:rsidR="009A39E4" w:rsidRDefault="009454A8">
                          <w:pPr>
                            <w:pStyle w:val="Coordonnes"/>
                          </w:pPr>
                          <w:r>
                            <w:rPr>
                              <w:lang w:val="fr-FR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12211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3DFB51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30AF2497" w14:textId="77777777" w:rsidR="009A39E4" w:rsidRDefault="009454A8">
                    <w:pPr>
                      <w:pStyle w:val="Coordonnes"/>
                    </w:pPr>
                    <w:r>
                      <w:rPr>
                        <w:lang w:val="fr-FR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12211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B273D" w14:textId="77777777" w:rsidR="00F703ED" w:rsidRDefault="00F703ED">
      <w:pPr>
        <w:spacing w:after="0" w:line="240" w:lineRule="auto"/>
      </w:pPr>
      <w:r>
        <w:separator/>
      </w:r>
    </w:p>
  </w:footnote>
  <w:footnote w:type="continuationSeparator" w:id="0">
    <w:p w14:paraId="2B8646B6" w14:textId="77777777" w:rsidR="00F703ED" w:rsidRDefault="00F70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B7A4" w14:textId="77777777" w:rsidR="009A39E4" w:rsidRDefault="009454A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6AC2607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BF1363D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8A0D" w14:textId="77777777" w:rsidR="009A39E4" w:rsidRDefault="009454A8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6D77614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Lien droit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1BDD099" id="Lien droit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39C06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E2449"/>
    <w:multiLevelType w:val="hybridMultilevel"/>
    <w:tmpl w:val="63F073DA"/>
    <w:lvl w:ilvl="0" w:tplc="B2005EB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E62"/>
    <w:multiLevelType w:val="hybridMultilevel"/>
    <w:tmpl w:val="9FE0C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633DB"/>
    <w:multiLevelType w:val="hybridMultilevel"/>
    <w:tmpl w:val="2C8A3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4247C"/>
    <w:multiLevelType w:val="hybridMultilevel"/>
    <w:tmpl w:val="DFF42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7488F"/>
    <w:multiLevelType w:val="hybridMultilevel"/>
    <w:tmpl w:val="EA4E52C6"/>
    <w:lvl w:ilvl="0" w:tplc="B2005EB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22B7"/>
    <w:multiLevelType w:val="hybridMultilevel"/>
    <w:tmpl w:val="C2BAE69E"/>
    <w:lvl w:ilvl="0" w:tplc="4F7A7DA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5BD8"/>
    <w:multiLevelType w:val="hybridMultilevel"/>
    <w:tmpl w:val="675EF1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F96"/>
    <w:multiLevelType w:val="hybridMultilevel"/>
    <w:tmpl w:val="1F6A8BF2"/>
    <w:lvl w:ilvl="0" w:tplc="B2005EB6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21F6F"/>
    <w:multiLevelType w:val="hybridMultilevel"/>
    <w:tmpl w:val="5DD41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B0D3D"/>
    <w:multiLevelType w:val="hybridMultilevel"/>
    <w:tmpl w:val="3258A5EA"/>
    <w:lvl w:ilvl="0" w:tplc="004A7578">
      <w:start w:val="1"/>
      <w:numFmt w:val="bullet"/>
      <w:pStyle w:val="Pointimporta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C3C8D"/>
    <w:multiLevelType w:val="hybridMultilevel"/>
    <w:tmpl w:val="60DEAA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292983"/>
    <w:multiLevelType w:val="hybridMultilevel"/>
    <w:tmpl w:val="FAB6D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6326">
    <w:abstractNumId w:val="0"/>
  </w:num>
  <w:num w:numId="2" w16cid:durableId="1973555153">
    <w:abstractNumId w:val="11"/>
  </w:num>
  <w:num w:numId="3" w16cid:durableId="1441872600">
    <w:abstractNumId w:val="11"/>
    <w:lvlOverride w:ilvl="0">
      <w:startOverride w:val="1"/>
    </w:lvlOverride>
  </w:num>
  <w:num w:numId="4" w16cid:durableId="28654022">
    <w:abstractNumId w:val="6"/>
  </w:num>
  <w:num w:numId="5" w16cid:durableId="497118836">
    <w:abstractNumId w:val="6"/>
    <w:lvlOverride w:ilvl="0">
      <w:startOverride w:val="1"/>
    </w:lvlOverride>
  </w:num>
  <w:num w:numId="6" w16cid:durableId="1968311829">
    <w:abstractNumId w:val="9"/>
  </w:num>
  <w:num w:numId="7" w16cid:durableId="1198159545">
    <w:abstractNumId w:val="6"/>
  </w:num>
  <w:num w:numId="8" w16cid:durableId="817575646">
    <w:abstractNumId w:val="9"/>
  </w:num>
  <w:num w:numId="9" w16cid:durableId="1539582034">
    <w:abstractNumId w:val="6"/>
    <w:lvlOverride w:ilvl="0">
      <w:startOverride w:val="1"/>
    </w:lvlOverride>
  </w:num>
  <w:num w:numId="10" w16cid:durableId="2062438348">
    <w:abstractNumId w:val="8"/>
  </w:num>
  <w:num w:numId="11" w16cid:durableId="168327056">
    <w:abstractNumId w:val="6"/>
    <w:lvlOverride w:ilvl="0">
      <w:startOverride w:val="1"/>
    </w:lvlOverride>
  </w:num>
  <w:num w:numId="12" w16cid:durableId="1254971656">
    <w:abstractNumId w:val="6"/>
  </w:num>
  <w:num w:numId="13" w16cid:durableId="1814254702">
    <w:abstractNumId w:val="6"/>
  </w:num>
  <w:num w:numId="14" w16cid:durableId="503934524">
    <w:abstractNumId w:val="6"/>
    <w:lvlOverride w:ilvl="0">
      <w:startOverride w:val="1"/>
    </w:lvlOverride>
  </w:num>
  <w:num w:numId="15" w16cid:durableId="1849366903">
    <w:abstractNumId w:val="14"/>
  </w:num>
  <w:num w:numId="16" w16cid:durableId="763257861">
    <w:abstractNumId w:val="6"/>
  </w:num>
  <w:num w:numId="17" w16cid:durableId="799999575">
    <w:abstractNumId w:val="6"/>
    <w:lvlOverride w:ilvl="0">
      <w:startOverride w:val="1"/>
    </w:lvlOverride>
  </w:num>
  <w:num w:numId="18" w16cid:durableId="736318919">
    <w:abstractNumId w:val="13"/>
  </w:num>
  <w:num w:numId="19" w16cid:durableId="446698146">
    <w:abstractNumId w:val="4"/>
  </w:num>
  <w:num w:numId="20" w16cid:durableId="1117945502">
    <w:abstractNumId w:val="16"/>
  </w:num>
  <w:num w:numId="21" w16cid:durableId="1213540602">
    <w:abstractNumId w:val="3"/>
  </w:num>
  <w:num w:numId="22" w16cid:durableId="1439910883">
    <w:abstractNumId w:val="7"/>
  </w:num>
  <w:num w:numId="23" w16cid:durableId="697705580">
    <w:abstractNumId w:val="5"/>
  </w:num>
  <w:num w:numId="24" w16cid:durableId="999576478">
    <w:abstractNumId w:val="15"/>
  </w:num>
  <w:num w:numId="25" w16cid:durableId="682319705">
    <w:abstractNumId w:val="10"/>
  </w:num>
  <w:num w:numId="26" w16cid:durableId="996148641">
    <w:abstractNumId w:val="12"/>
  </w:num>
  <w:num w:numId="27" w16cid:durableId="569003836">
    <w:abstractNumId w:val="1"/>
  </w:num>
  <w:num w:numId="28" w16cid:durableId="1673296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78"/>
    <w:rsid w:val="0007065E"/>
    <w:rsid w:val="00122117"/>
    <w:rsid w:val="001B32AA"/>
    <w:rsid w:val="001D113D"/>
    <w:rsid w:val="00257178"/>
    <w:rsid w:val="00381FC9"/>
    <w:rsid w:val="0042254C"/>
    <w:rsid w:val="0046741A"/>
    <w:rsid w:val="004D0F8B"/>
    <w:rsid w:val="0050674C"/>
    <w:rsid w:val="006F1D7A"/>
    <w:rsid w:val="0080329A"/>
    <w:rsid w:val="00823765"/>
    <w:rsid w:val="008503C2"/>
    <w:rsid w:val="00920530"/>
    <w:rsid w:val="009454A8"/>
    <w:rsid w:val="009A39E4"/>
    <w:rsid w:val="00AC6C6A"/>
    <w:rsid w:val="00AE5508"/>
    <w:rsid w:val="00B30ECB"/>
    <w:rsid w:val="00D92C96"/>
    <w:rsid w:val="00DE671F"/>
    <w:rsid w:val="00DE7228"/>
    <w:rsid w:val="00DF147E"/>
    <w:rsid w:val="00E715C4"/>
    <w:rsid w:val="00EC0615"/>
    <w:rsid w:val="00ED3608"/>
    <w:rsid w:val="00F703ED"/>
    <w:rsid w:val="00F9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2AA957"/>
  <w15:docId w15:val="{91F8660A-7642-4EA6-8AFE-50FD2B16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en-US" w:eastAsia="en-US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itre2">
    <w:name w:val="heading 2"/>
    <w:basedOn w:val="Normal"/>
    <w:next w:val="Normal"/>
    <w:link w:val="Titre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Date">
    <w:name w:val="Date"/>
    <w:basedOn w:val="Normal"/>
    <w:next w:val="Normal"/>
    <w:link w:val="Date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ar">
    <w:name w:val="Date Car"/>
    <w:basedOn w:val="Policepardfau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Formuledepolitesse">
    <w:name w:val="Closing"/>
    <w:basedOn w:val="Normal"/>
    <w:link w:val="Formuledepolitess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FormuledepolitesseCar">
    <w:name w:val="Formule de politesse Car"/>
    <w:basedOn w:val="Policepardfaut"/>
    <w:link w:val="Formuledepolitess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ire">
    <w:name w:val="Destinataire"/>
    <w:basedOn w:val="Normal"/>
    <w:uiPriority w:val="3"/>
    <w:qFormat/>
    <w:pPr>
      <w:spacing w:line="240" w:lineRule="auto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Picejointe">
    <w:name w:val="Pièce jointe"/>
    <w:basedOn w:val="Normal"/>
    <w:uiPriority w:val="10"/>
    <w:qFormat/>
    <w:rPr>
      <w:color w:val="7F7F7F" w:themeColor="text1" w:themeTint="80"/>
    </w:rPr>
  </w:style>
  <w:style w:type="paragraph" w:customStyle="1" w:styleId="Nom">
    <w:name w:val="Nom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ointimportant">
    <w:name w:val="Point importa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ordonnes">
    <w:name w:val="Coordonnées"/>
    <w:basedOn w:val="Normal"/>
    <w:uiPriority w:val="2"/>
    <w:qFormat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Pr>
      <w:caps/>
      <w:color w:val="969696" w:themeColor="accent3"/>
      <w:sz w:val="20"/>
    </w:rPr>
  </w:style>
  <w:style w:type="paragraph" w:customStyle="1" w:styleId="DateduCV">
    <w:name w:val="Date du C.V.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ous-section">
    <w:name w:val="Sous-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Titre2C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Titredesection">
    <w:name w:val="Titre de section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765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uiPriority w:val="2"/>
    <w:qFormat/>
    <w:rsid w:val="00F9746B"/>
    <w:pPr>
      <w:spacing w:after="240" w:line="760" w:lineRule="exact"/>
    </w:pPr>
    <w:rPr>
      <w:rFonts w:asciiTheme="majorHAnsi" w:eastAsiaTheme="majorEastAsia" w:hAnsiTheme="majorHAnsi" w:cstheme="majorBidi"/>
      <w:sz w:val="72"/>
      <w:lang w:eastAsia="ja-JP"/>
    </w:rPr>
  </w:style>
  <w:style w:type="paragraph" w:styleId="Paragraphedeliste">
    <w:name w:val="List Paragraph"/>
    <w:basedOn w:val="Normal"/>
    <w:uiPriority w:val="34"/>
    <w:qFormat/>
    <w:rsid w:val="00257178"/>
    <w:pPr>
      <w:spacing w:after="200" w:line="276" w:lineRule="auto"/>
      <w:ind w:left="720"/>
      <w:contextualSpacing/>
    </w:pPr>
    <w:rPr>
      <w:rFonts w:eastAsiaTheme="minorEastAsia"/>
      <w:color w:val="auto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3A5C2C1D5540B4B601781609F8E2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11E1D5-6B97-4A49-9983-373CE5E7C1D9}"/>
      </w:docPartPr>
      <w:docPartBody>
        <w:p w:rsidR="00B466FD" w:rsidRDefault="00B466FD">
          <w:pPr>
            <w:pStyle w:val="2A3A5C2C1D5540B4B601781609F8E24C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C2818F58534DAEB2763A3A7BB332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63C345-EAED-4FE1-8B7F-87B73953764F}"/>
      </w:docPartPr>
      <w:docPartBody>
        <w:p w:rsidR="00B466FD" w:rsidRDefault="00B466FD">
          <w:pPr>
            <w:pStyle w:val="9BC2818F58534DAEB2763A3A7BB3323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0A5E3FC510B4B38ADB578D6B29D48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04CC4-DD5A-4F26-8848-7C130D145743}"/>
      </w:docPartPr>
      <w:docPartBody>
        <w:p w:rsidR="00B466FD" w:rsidRDefault="00B466FD">
          <w:pPr>
            <w:pStyle w:val="00A5E3FC510B4B38ADB578D6B29D488C"/>
          </w:pPr>
          <w:r>
            <w:t>[Your Name]</w:t>
          </w:r>
        </w:p>
      </w:docPartBody>
    </w:docPart>
    <w:docPart>
      <w:docPartPr>
        <w:name w:val="91623D453DA64E108474DB30C352E5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044B62-6530-4F55-BAC2-B1C2A9DDE547}"/>
      </w:docPartPr>
      <w:docPartBody>
        <w:p w:rsidR="00B466FD" w:rsidRDefault="00B466FD" w:rsidP="00B466FD">
          <w:pPr>
            <w:pStyle w:val="91623D453DA64E108474DB30C352E53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C257C4192949028BC4A89344F554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1E0D71-FCCC-46CB-93C6-6916C629B052}"/>
      </w:docPartPr>
      <w:docPartBody>
        <w:p w:rsidR="00B466FD" w:rsidRDefault="00B466FD" w:rsidP="00B466FD">
          <w:pPr>
            <w:pStyle w:val="A6C257C4192949028BC4A89344F5545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858ED8E3C3475B88106BFA024D9F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5897BC-35D5-4DD5-9242-7B4336E8EDA2}"/>
      </w:docPartPr>
      <w:docPartBody>
        <w:p w:rsidR="00B466FD" w:rsidRDefault="00B466FD" w:rsidP="00B466FD">
          <w:pPr>
            <w:pStyle w:val="32858ED8E3C3475B88106BFA024D9FB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9A4AD992FE4AAEA3D9CD45C4BCF9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837E32-F1C7-44F1-AC5A-528260D56C20}"/>
      </w:docPartPr>
      <w:docPartBody>
        <w:p w:rsidR="00B466FD" w:rsidRDefault="00B466FD" w:rsidP="00B466FD">
          <w:pPr>
            <w:pStyle w:val="179A4AD992FE4AAEA3D9CD45C4BCF99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552897D4E947D499A23F87EE88E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0467D9-2FBB-4FCF-BA8C-F46AAC935793}"/>
      </w:docPartPr>
      <w:docPartBody>
        <w:p w:rsidR="00B466FD" w:rsidRDefault="00B466FD" w:rsidP="00B466FD">
          <w:pPr>
            <w:pStyle w:val="CC552897D4E947D499A23F87EE88E2B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5B7D72256C4033AF5D976C6B8BB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D79C9D-445F-444C-AA31-C5456C7F6F3E}"/>
      </w:docPartPr>
      <w:docPartBody>
        <w:p w:rsidR="00B466FD" w:rsidRDefault="00B466FD" w:rsidP="00B466FD">
          <w:pPr>
            <w:pStyle w:val="B75B7D72256C4033AF5D976C6B8BB38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epuce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12900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6FD"/>
    <w:rsid w:val="00B4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A7D1FE39EE4810AC3AB6B2A42F77CE">
    <w:name w:val="15A7D1FE39EE4810AC3AB6B2A42F77CE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A3A5C2C1D5540B4B601781609F8E24C">
    <w:name w:val="2A3A5C2C1D5540B4B601781609F8E24C"/>
  </w:style>
  <w:style w:type="paragraph" w:customStyle="1" w:styleId="215C864B9ABD44ED8E8019517A6B6E98">
    <w:name w:val="215C864B9ABD44ED8E8019517A6B6E98"/>
  </w:style>
  <w:style w:type="paragraph" w:customStyle="1" w:styleId="E57E03183EA9469BADF25F6953D8875E">
    <w:name w:val="E57E03183EA9469BADF25F6953D8875E"/>
  </w:style>
  <w:style w:type="paragraph" w:customStyle="1" w:styleId="83D6F51B9B7D4A1E9667A6EDB86A4A42">
    <w:name w:val="83D6F51B9B7D4A1E9667A6EDB86A4A42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val="en-US" w:eastAsia="en-US"/>
    </w:rPr>
  </w:style>
  <w:style w:type="paragraph" w:customStyle="1" w:styleId="1DAE8AB06AD544688312D8F49A8E1DE6">
    <w:name w:val="1DAE8AB06AD544688312D8F49A8E1DE6"/>
  </w:style>
  <w:style w:type="paragraph" w:customStyle="1" w:styleId="9BC2818F58534DAEB2763A3A7BB3323E">
    <w:name w:val="9BC2818F58534DAEB2763A3A7BB3323E"/>
  </w:style>
  <w:style w:type="paragraph" w:customStyle="1" w:styleId="6B8DDF28451E4E868745055FC8E00EFE">
    <w:name w:val="6B8DDF28451E4E868745055FC8E00EFE"/>
  </w:style>
  <w:style w:type="paragraph" w:customStyle="1" w:styleId="91A1B1B789A541E49830B65C0C3215F9">
    <w:name w:val="91A1B1B789A541E49830B65C0C3215F9"/>
  </w:style>
  <w:style w:type="paragraph" w:customStyle="1" w:styleId="DFB9C4DFD56F456285C7A9999FF0A3BD">
    <w:name w:val="DFB9C4DFD56F456285C7A9999FF0A3BD"/>
  </w:style>
  <w:style w:type="paragraph" w:customStyle="1" w:styleId="7B8F0C5AF5BA49388B00600FA579DFAD">
    <w:name w:val="7B8F0C5AF5BA49388B00600FA579DFAD"/>
  </w:style>
  <w:style w:type="paragraph" w:customStyle="1" w:styleId="00A5E3FC510B4B38ADB578D6B29D488C">
    <w:name w:val="00A5E3FC510B4B38ADB578D6B29D488C"/>
  </w:style>
  <w:style w:type="paragraph" w:customStyle="1" w:styleId="E12B55011A0B4F4FACD6211A9BA97E7F">
    <w:name w:val="E12B55011A0B4F4FACD6211A9BA97E7F"/>
  </w:style>
  <w:style w:type="paragraph" w:customStyle="1" w:styleId="17010EB2BF684F48A189236140782A6E">
    <w:name w:val="17010EB2BF684F48A189236140782A6E"/>
    <w:rsid w:val="00B466FD"/>
  </w:style>
  <w:style w:type="paragraph" w:customStyle="1" w:styleId="91623D453DA64E108474DB30C352E534">
    <w:name w:val="91623D453DA64E108474DB30C352E534"/>
    <w:rsid w:val="00B466FD"/>
  </w:style>
  <w:style w:type="paragraph" w:customStyle="1" w:styleId="A6C257C4192949028BC4A89344F55452">
    <w:name w:val="A6C257C4192949028BC4A89344F55452"/>
    <w:rsid w:val="00B466FD"/>
  </w:style>
  <w:style w:type="paragraph" w:customStyle="1" w:styleId="32858ED8E3C3475B88106BFA024D9FBE">
    <w:name w:val="32858ED8E3C3475B88106BFA024D9FBE"/>
    <w:rsid w:val="00B466FD"/>
  </w:style>
  <w:style w:type="paragraph" w:customStyle="1" w:styleId="9BF6756729004FFC8536E8E056D069AA">
    <w:name w:val="9BF6756729004FFC8536E8E056D069AA"/>
    <w:rsid w:val="00B466FD"/>
  </w:style>
  <w:style w:type="paragraph" w:customStyle="1" w:styleId="244A6446411B46B88C4C31BB0B60556F">
    <w:name w:val="244A6446411B46B88C4C31BB0B60556F"/>
    <w:rsid w:val="00B466FD"/>
  </w:style>
  <w:style w:type="paragraph" w:customStyle="1" w:styleId="7A9CDE3F3F8046B0BD3F6FF54A662AA1">
    <w:name w:val="7A9CDE3F3F8046B0BD3F6FF54A662AA1"/>
    <w:rsid w:val="00B466FD"/>
  </w:style>
  <w:style w:type="paragraph" w:customStyle="1" w:styleId="06CAF3E1903C4BB597304E287D9952C3">
    <w:name w:val="06CAF3E1903C4BB597304E287D9952C3"/>
    <w:rsid w:val="00B466FD"/>
  </w:style>
  <w:style w:type="paragraph" w:customStyle="1" w:styleId="179A4AD992FE4AAEA3D9CD45C4BCF99F">
    <w:name w:val="179A4AD992FE4AAEA3D9CD45C4BCF99F"/>
    <w:rsid w:val="00B466FD"/>
  </w:style>
  <w:style w:type="paragraph" w:customStyle="1" w:styleId="CC552897D4E947D499A23F87EE88E2B5">
    <w:name w:val="CC552897D4E947D499A23F87EE88E2B5"/>
    <w:rsid w:val="00B466FD"/>
  </w:style>
  <w:style w:type="paragraph" w:customStyle="1" w:styleId="44D5435168594378A5FA4732633594DB">
    <w:name w:val="44D5435168594378A5FA4732633594DB"/>
    <w:rsid w:val="00B466FD"/>
  </w:style>
  <w:style w:type="paragraph" w:customStyle="1" w:styleId="12140F1CF1514808BF4DE4482D527A43">
    <w:name w:val="12140F1CF1514808BF4DE4482D527A43"/>
    <w:rsid w:val="00B466FD"/>
  </w:style>
  <w:style w:type="paragraph" w:customStyle="1" w:styleId="EAB4F5BBA844439BA746B6AB86CA5FCC">
    <w:name w:val="EAB4F5BBA844439BA746B6AB86CA5FCC"/>
    <w:rsid w:val="00B466FD"/>
  </w:style>
  <w:style w:type="paragraph" w:customStyle="1" w:styleId="8482FEFE41AD4420B2AC1BAC3DFB200E">
    <w:name w:val="8482FEFE41AD4420B2AC1BAC3DFB200E"/>
    <w:rsid w:val="00B466FD"/>
  </w:style>
  <w:style w:type="paragraph" w:customStyle="1" w:styleId="B75B7D72256C4033AF5D976C6B8BB380">
    <w:name w:val="B75B7D72256C4033AF5D976C6B8BB380"/>
    <w:rsid w:val="00B466FD"/>
  </w:style>
  <w:style w:type="paragraph" w:customStyle="1" w:styleId="58692380C3DD4B89BB17ACC5630A1378">
    <w:name w:val="58692380C3DD4B89BB17ACC5630A1378"/>
  </w:style>
  <w:style w:type="paragraph" w:customStyle="1" w:styleId="6D6053FC3AB64523B88C846F63E9B700">
    <w:name w:val="6D6053FC3AB64523B88C846F63E9B700"/>
  </w:style>
  <w:style w:type="paragraph" w:customStyle="1" w:styleId="A03F60DA8E6D4471826F39A197ABD6A5">
    <w:name w:val="A03F60DA8E6D4471826F39A197ABD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Mariée, avec 3 enfants
Adresse : Lot II M 39 Ter A Mahavoky
Contact : 034 37 775 80
Mail : elsaadjani@gmail.com
</CompanyAddress>
  <CompanyPhone/>
  <CompanyFax/>
  <CompanyEmail>Passionnée par la louange, la musique et la cuisine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78889-8890-4551-9F50-AD97F7F60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EC547-EBD5-4192-8C64-2C2165A9F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0</TotalTime>
  <Pages>2</Pages>
  <Words>169</Words>
  <Characters>934</Characters>
  <Application>Microsoft Office Word</Application>
  <DocSecurity>4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RAZAFINIMANANA Adjani Elsa</dc:creator>
  <cp:keywords/>
  <dc:description/>
  <cp:lastModifiedBy>RECRUTEMENT</cp:lastModifiedBy>
  <cp:revision>2</cp:revision>
  <cp:lastPrinted>2023-08-04T10:31:00Z</cp:lastPrinted>
  <dcterms:created xsi:type="dcterms:W3CDTF">2023-08-04T10:31:00Z</dcterms:created>
  <dcterms:modified xsi:type="dcterms:W3CDTF">2023-08-04T10:31:00Z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